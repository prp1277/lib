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83F8" w14:textId="77777777" w:rsidR="00223288" w:rsidRDefault="00961931" w:rsidP="002F3E80">
      <w:pPr>
        <w:pStyle w:val="Title"/>
        <w:jc w:val="center"/>
        <w:rPr>
          <w:rFonts w:ascii="Trebuchet MS" w:hAnsi="Trebuchet MS"/>
        </w:rPr>
      </w:pPr>
      <w:bookmarkStart w:id="0" w:name="_GoBack"/>
      <w:bookmarkEnd w:id="0"/>
      <w:r w:rsidRPr="00961931">
        <w:rPr>
          <w:rFonts w:ascii="Trebuchet MS" w:hAnsi="Trebuchet MS"/>
        </w:rPr>
        <w:t>Patrick Powell</w:t>
      </w:r>
    </w:p>
    <w:p w14:paraId="67078786" w14:textId="77777777" w:rsidR="000C227B" w:rsidRPr="00F63B02" w:rsidRDefault="000C227B" w:rsidP="00320D58">
      <w:pPr>
        <w:pStyle w:val="IntenseQuote"/>
        <w:spacing w:before="0" w:after="0"/>
        <w:rPr>
          <w:b/>
          <w:sz w:val="32"/>
          <w:szCs w:val="32"/>
        </w:rPr>
      </w:pPr>
      <w:r w:rsidRPr="00F63B02">
        <w:rPr>
          <w:b/>
        </w:rPr>
        <w:t xml:space="preserve">| </w:t>
      </w:r>
      <w:hyperlink r:id="rId6" w:history="1">
        <w:r w:rsidRPr="00F63B02">
          <w:rPr>
            <w:rStyle w:val="Hyperlink"/>
            <w:b/>
            <w:color w:val="4472C4" w:themeColor="accent1"/>
          </w:rPr>
          <w:t>Gmail</w:t>
        </w:r>
      </w:hyperlink>
      <w:r w:rsidRPr="00F63B02">
        <w:rPr>
          <w:b/>
        </w:rPr>
        <w:t xml:space="preserve"> | </w:t>
      </w:r>
      <w:hyperlink r:id="rId7" w:history="1">
        <w:r w:rsidR="000B5A9A" w:rsidRPr="00F63B02">
          <w:rPr>
            <w:rStyle w:val="Hyperlink"/>
            <w:b/>
            <w:color w:val="4472C4" w:themeColor="accent1"/>
          </w:rPr>
          <w:t>(</w:t>
        </w:r>
        <w:r w:rsidRPr="00F63B02">
          <w:rPr>
            <w:rStyle w:val="Hyperlink"/>
            <w:b/>
            <w:color w:val="4472C4" w:themeColor="accent1"/>
          </w:rPr>
          <w:t>402</w:t>
        </w:r>
        <w:r w:rsidR="000B5A9A" w:rsidRPr="00F63B02">
          <w:rPr>
            <w:rStyle w:val="Hyperlink"/>
            <w:b/>
            <w:color w:val="4472C4" w:themeColor="accent1"/>
          </w:rPr>
          <w:t xml:space="preserve">) </w:t>
        </w:r>
        <w:r w:rsidRPr="00F63B02">
          <w:rPr>
            <w:rStyle w:val="Hyperlink"/>
            <w:b/>
            <w:color w:val="4472C4" w:themeColor="accent1"/>
          </w:rPr>
          <w:t>415-9083</w:t>
        </w:r>
      </w:hyperlink>
      <w:r w:rsidRPr="00F63B02">
        <w:rPr>
          <w:b/>
        </w:rPr>
        <w:t xml:space="preserve"> | </w:t>
      </w:r>
      <w:hyperlink r:id="rId8" w:history="1">
        <w:r w:rsidRPr="00F63B02">
          <w:rPr>
            <w:rStyle w:val="Hyperlink"/>
            <w:b/>
            <w:color w:val="4472C4" w:themeColor="accent1"/>
          </w:rPr>
          <w:t>LinkedIn</w:t>
        </w:r>
      </w:hyperlink>
      <w:r w:rsidRPr="00F63B02">
        <w:rPr>
          <w:b/>
        </w:rPr>
        <w:t xml:space="preserve"> | </w:t>
      </w:r>
      <w:hyperlink r:id="rId9" w:history="1">
        <w:r w:rsidRPr="00F63B02">
          <w:rPr>
            <w:rStyle w:val="Hyperlink"/>
            <w:b/>
            <w:color w:val="4472C4" w:themeColor="accent1"/>
          </w:rPr>
          <w:t>GitHub</w:t>
        </w:r>
      </w:hyperlink>
      <w:r w:rsidRPr="00F63B02">
        <w:rPr>
          <w:b/>
        </w:rPr>
        <w:t xml:space="preserve"> </w:t>
      </w:r>
      <w:r w:rsidR="00BD16C6" w:rsidRPr="00F63B02">
        <w:rPr>
          <w:b/>
        </w:rPr>
        <w:t>|</w:t>
      </w:r>
    </w:p>
    <w:p w14:paraId="26E715FE" w14:textId="77777777" w:rsidR="00B54579" w:rsidRPr="00B54579" w:rsidRDefault="00B54579" w:rsidP="006A6799">
      <w:pPr>
        <w:jc w:val="center"/>
        <w:rPr>
          <w:b/>
          <w:color w:val="4472C4" w:themeColor="accent1"/>
          <w:sz w:val="20"/>
          <w:szCs w:val="32"/>
        </w:rPr>
      </w:pPr>
    </w:p>
    <w:p w14:paraId="0A4383D9" w14:textId="77777777" w:rsidR="000B5A9A" w:rsidRDefault="00F44307" w:rsidP="002F3E80">
      <w:pPr>
        <w:jc w:val="center"/>
        <w:rPr>
          <w:szCs w:val="32"/>
        </w:rPr>
      </w:pPr>
      <w:r w:rsidRPr="00320D58">
        <w:rPr>
          <w:szCs w:val="32"/>
        </w:rPr>
        <w:t>A</w:t>
      </w:r>
      <w:r w:rsidR="000B5A9A">
        <w:rPr>
          <w:szCs w:val="32"/>
        </w:rPr>
        <w:t xml:space="preserve"> data-agnostic</w:t>
      </w:r>
      <w:r w:rsidRPr="00320D58">
        <w:rPr>
          <w:szCs w:val="32"/>
        </w:rPr>
        <w:t xml:space="preserve"> analyst interested in using</w:t>
      </w:r>
      <w:r w:rsidR="000B5A9A">
        <w:rPr>
          <w:szCs w:val="32"/>
        </w:rPr>
        <w:t xml:space="preserve"> new</w:t>
      </w:r>
      <w:r w:rsidR="002F3E80" w:rsidRPr="00320D58">
        <w:rPr>
          <w:szCs w:val="32"/>
        </w:rPr>
        <w:t xml:space="preserve"> technology</w:t>
      </w:r>
      <w:r w:rsidR="00E03578" w:rsidRPr="00320D58">
        <w:rPr>
          <w:szCs w:val="32"/>
        </w:rPr>
        <w:t xml:space="preserve"> to develop</w:t>
      </w:r>
      <w:r w:rsidR="002F3E80" w:rsidRPr="00320D58">
        <w:rPr>
          <w:szCs w:val="32"/>
        </w:rPr>
        <w:t xml:space="preserve"> tools that</w:t>
      </w:r>
    </w:p>
    <w:p w14:paraId="5B25D5C0" w14:textId="77777777" w:rsidR="000C227B" w:rsidRPr="00320D58" w:rsidRDefault="002F3E80" w:rsidP="002F3E80">
      <w:pPr>
        <w:jc w:val="center"/>
        <w:rPr>
          <w:szCs w:val="32"/>
        </w:rPr>
      </w:pPr>
      <w:r w:rsidRPr="00320D58">
        <w:rPr>
          <w:szCs w:val="32"/>
        </w:rPr>
        <w:t xml:space="preserve"> enable </w:t>
      </w:r>
      <w:r w:rsidR="00C40367">
        <w:rPr>
          <w:szCs w:val="32"/>
        </w:rPr>
        <w:t xml:space="preserve">business intelligence </w:t>
      </w:r>
      <w:r w:rsidR="00715C6F">
        <w:rPr>
          <w:szCs w:val="32"/>
        </w:rPr>
        <w:t>&amp;</w:t>
      </w:r>
      <w:r w:rsidR="00C40367">
        <w:rPr>
          <w:szCs w:val="32"/>
        </w:rPr>
        <w:t xml:space="preserve"> </w:t>
      </w:r>
      <w:r w:rsidR="00F63B02">
        <w:rPr>
          <w:szCs w:val="32"/>
        </w:rPr>
        <w:t>encourage</w:t>
      </w:r>
      <w:r w:rsidR="00F63B02" w:rsidRPr="00320D58">
        <w:rPr>
          <w:szCs w:val="32"/>
        </w:rPr>
        <w:t xml:space="preserve"> </w:t>
      </w:r>
      <w:r w:rsidR="00E03578" w:rsidRPr="00320D58">
        <w:rPr>
          <w:szCs w:val="32"/>
        </w:rPr>
        <w:t xml:space="preserve">data-driven </w:t>
      </w:r>
      <w:r w:rsidRPr="00320D58">
        <w:rPr>
          <w:szCs w:val="32"/>
        </w:rPr>
        <w:t>decision making</w:t>
      </w:r>
      <w:r w:rsidR="00C40367">
        <w:rPr>
          <w:szCs w:val="32"/>
        </w:rPr>
        <w:t>.</w:t>
      </w:r>
    </w:p>
    <w:p w14:paraId="5586103F" w14:textId="77777777" w:rsidR="002F3E80" w:rsidRPr="00E03578" w:rsidRDefault="002F3E80" w:rsidP="00B54579">
      <w:pPr>
        <w:ind w:left="720"/>
        <w:rPr>
          <w:b/>
          <w:sz w:val="20"/>
          <w:szCs w:val="32"/>
        </w:rPr>
      </w:pPr>
    </w:p>
    <w:p w14:paraId="132A3780" w14:textId="77777777" w:rsidR="00086850" w:rsidRPr="00B54579" w:rsidRDefault="00E03578" w:rsidP="00320D58">
      <w:pPr>
        <w:jc w:val="center"/>
        <w:rPr>
          <w:b/>
          <w:sz w:val="20"/>
          <w:szCs w:val="20"/>
        </w:rPr>
      </w:pPr>
      <w:r w:rsidRPr="00B54579">
        <w:rPr>
          <w:b/>
          <w:sz w:val="20"/>
          <w:szCs w:val="20"/>
        </w:rPr>
        <w:t>Excel</w:t>
      </w:r>
      <w:r w:rsidR="00B54579" w:rsidRPr="00B54579">
        <w:rPr>
          <w:b/>
          <w:sz w:val="20"/>
          <w:szCs w:val="20"/>
        </w:rPr>
        <w:t xml:space="preserve"> &amp; Power BI</w:t>
      </w:r>
      <w:r w:rsidR="00B54579">
        <w:rPr>
          <w:sz w:val="20"/>
          <w:szCs w:val="20"/>
        </w:rPr>
        <w:t xml:space="preserve">: </w:t>
      </w:r>
      <w:r w:rsidR="00320D58">
        <w:rPr>
          <w:sz w:val="20"/>
          <w:szCs w:val="20"/>
        </w:rPr>
        <w:tab/>
      </w:r>
      <w:r w:rsidR="00B54579" w:rsidRPr="00B54579">
        <w:rPr>
          <w:i/>
          <w:sz w:val="20"/>
          <w:szCs w:val="20"/>
        </w:rPr>
        <w:t xml:space="preserve">Get </w:t>
      </w:r>
      <w:r w:rsidR="00715C6F">
        <w:rPr>
          <w:i/>
          <w:sz w:val="20"/>
          <w:szCs w:val="20"/>
        </w:rPr>
        <w:t>&amp;</w:t>
      </w:r>
      <w:r w:rsidR="00B54579" w:rsidRPr="00B54579">
        <w:rPr>
          <w:i/>
          <w:sz w:val="20"/>
          <w:szCs w:val="20"/>
        </w:rPr>
        <w:t xml:space="preserve"> Transform (Power Query), Power Pivot,</w:t>
      </w:r>
      <w:r w:rsidRPr="00B54579">
        <w:rPr>
          <w:i/>
          <w:sz w:val="20"/>
          <w:szCs w:val="20"/>
        </w:rPr>
        <w:t xml:space="preserve"> VBA</w:t>
      </w:r>
    </w:p>
    <w:p w14:paraId="559FF194" w14:textId="77777777" w:rsidR="00086850" w:rsidRPr="00B54579" w:rsidRDefault="00B54579" w:rsidP="00320D58">
      <w:pPr>
        <w:jc w:val="center"/>
        <w:rPr>
          <w:sz w:val="20"/>
          <w:szCs w:val="20"/>
        </w:rPr>
      </w:pPr>
      <w:r w:rsidRPr="00B54579">
        <w:rPr>
          <w:b/>
          <w:sz w:val="20"/>
          <w:szCs w:val="20"/>
        </w:rPr>
        <w:t>JavaScript</w:t>
      </w:r>
      <w:r>
        <w:rPr>
          <w:sz w:val="20"/>
          <w:szCs w:val="20"/>
        </w:rPr>
        <w:t xml:space="preserve">: </w:t>
      </w:r>
      <w:r w:rsidR="00320D58">
        <w:rPr>
          <w:sz w:val="20"/>
          <w:szCs w:val="20"/>
        </w:rPr>
        <w:tab/>
      </w:r>
      <w:r w:rsidR="00320D58">
        <w:rPr>
          <w:sz w:val="20"/>
          <w:szCs w:val="20"/>
        </w:rPr>
        <w:tab/>
      </w:r>
      <w:r w:rsidR="00E03578" w:rsidRPr="00B54579">
        <w:rPr>
          <w:i/>
          <w:sz w:val="20"/>
          <w:szCs w:val="20"/>
        </w:rPr>
        <w:t xml:space="preserve">Reactjs, Nodejs, </w:t>
      </w:r>
      <w:r w:rsidR="00320D58" w:rsidRPr="00B54579">
        <w:rPr>
          <w:i/>
          <w:sz w:val="20"/>
          <w:szCs w:val="20"/>
        </w:rPr>
        <w:t>Gatsbyjs</w:t>
      </w:r>
      <w:r w:rsidR="00320D58">
        <w:rPr>
          <w:i/>
          <w:sz w:val="20"/>
          <w:szCs w:val="20"/>
        </w:rPr>
        <w:t>,</w:t>
      </w:r>
      <w:r w:rsidR="00320D58" w:rsidRPr="00B54579">
        <w:rPr>
          <w:i/>
          <w:sz w:val="20"/>
          <w:szCs w:val="20"/>
        </w:rPr>
        <w:t xml:space="preserve"> </w:t>
      </w:r>
      <w:r w:rsidR="00E03578" w:rsidRPr="00B54579">
        <w:rPr>
          <w:i/>
          <w:sz w:val="20"/>
          <w:szCs w:val="20"/>
        </w:rPr>
        <w:t>GraphQL, MongoDB</w:t>
      </w:r>
    </w:p>
    <w:p w14:paraId="7403B0ED" w14:textId="77777777" w:rsidR="000C227B" w:rsidRDefault="000C227B" w:rsidP="000C227B">
      <w:pPr>
        <w:rPr>
          <w:sz w:val="24"/>
          <w:szCs w:val="24"/>
        </w:rPr>
      </w:pPr>
    </w:p>
    <w:p w14:paraId="4CA75F18" w14:textId="77777777" w:rsidR="00B54579" w:rsidRPr="00D66E66" w:rsidRDefault="000C227B" w:rsidP="00320D58">
      <w:pPr>
        <w:jc w:val="center"/>
        <w:rPr>
          <w:b/>
          <w:color w:val="2F5496" w:themeColor="accent1" w:themeShade="BF"/>
          <w:sz w:val="32"/>
          <w:szCs w:val="32"/>
        </w:rPr>
      </w:pPr>
      <w:r w:rsidRPr="00D66E66">
        <w:rPr>
          <w:b/>
          <w:color w:val="2F5496" w:themeColor="accent1" w:themeShade="BF"/>
          <w:sz w:val="32"/>
          <w:szCs w:val="32"/>
        </w:rPr>
        <w:t>Employment History</w:t>
      </w:r>
    </w:p>
    <w:p w14:paraId="4BF8043E" w14:textId="77777777" w:rsidR="00C40367" w:rsidRPr="00C40367" w:rsidRDefault="00C40367" w:rsidP="00320D58">
      <w:pPr>
        <w:jc w:val="center"/>
        <w:rPr>
          <w:b/>
          <w:color w:val="4472C4" w:themeColor="accent1"/>
          <w:sz w:val="24"/>
          <w:szCs w:val="32"/>
        </w:rPr>
      </w:pPr>
    </w:p>
    <w:p w14:paraId="04C7A747" w14:textId="77777777" w:rsidR="00BD16C6" w:rsidRPr="006A6799" w:rsidRDefault="00BD16C6" w:rsidP="000C227B">
      <w:pPr>
        <w:rPr>
          <w:b/>
          <w:szCs w:val="20"/>
        </w:rPr>
      </w:pPr>
      <w:r w:rsidRPr="00E36383">
        <w:rPr>
          <w:b/>
          <w:sz w:val="24"/>
          <w:szCs w:val="24"/>
        </w:rPr>
        <w:t>Reinhart FoodService</w:t>
      </w:r>
      <w:r w:rsidR="00F44307" w:rsidRPr="00E36383">
        <w:rPr>
          <w:sz w:val="20"/>
          <w:szCs w:val="20"/>
        </w:rPr>
        <w:t xml:space="preserve"> </w:t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6A6799">
        <w:rPr>
          <w:sz w:val="20"/>
          <w:szCs w:val="20"/>
        </w:rPr>
        <w:t xml:space="preserve">         </w:t>
      </w:r>
      <w:r w:rsidR="00D66E66">
        <w:rPr>
          <w:sz w:val="20"/>
          <w:szCs w:val="20"/>
        </w:rPr>
        <w:t xml:space="preserve">   </w:t>
      </w:r>
      <w:r w:rsidR="00F44307" w:rsidRPr="001B1D16">
        <w:rPr>
          <w:b/>
          <w:color w:val="2F5496" w:themeColor="accent1" w:themeShade="BF"/>
          <w:szCs w:val="20"/>
        </w:rPr>
        <w:t>|</w:t>
      </w:r>
      <w:r w:rsidR="00F44307" w:rsidRPr="006A6799">
        <w:rPr>
          <w:b/>
          <w:szCs w:val="20"/>
        </w:rPr>
        <w:t xml:space="preserve"> 08/2017 – 02/2018</w:t>
      </w:r>
    </w:p>
    <w:p w14:paraId="7A68FFB8" w14:textId="77777777" w:rsidR="00BD16C6" w:rsidRPr="00B54579" w:rsidRDefault="00BD16C6" w:rsidP="000C227B">
      <w:pPr>
        <w:rPr>
          <w:i/>
          <w:sz w:val="20"/>
          <w:szCs w:val="20"/>
        </w:rPr>
      </w:pPr>
      <w:r w:rsidRPr="00B54579">
        <w:rPr>
          <w:i/>
          <w:sz w:val="20"/>
          <w:szCs w:val="20"/>
        </w:rPr>
        <w:t>Purchasing Assistan</w:t>
      </w:r>
      <w:r w:rsidR="00650EDD">
        <w:rPr>
          <w:i/>
          <w:sz w:val="20"/>
          <w:szCs w:val="20"/>
        </w:rPr>
        <w:t>t, Analyst</w:t>
      </w:r>
    </w:p>
    <w:p w14:paraId="29272723" w14:textId="77777777" w:rsidR="006A6799" w:rsidRDefault="00F63B02" w:rsidP="006A67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Used Microsoft Excel to Get &amp; Transform data from SSRS Server, Oracle Portal</w:t>
      </w:r>
      <w:r w:rsidR="00715C6F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CLI Reports</w:t>
      </w:r>
    </w:p>
    <w:p w14:paraId="5E1535C4" w14:textId="77777777" w:rsidR="006A6799" w:rsidRDefault="00DB3DC9" w:rsidP="006A67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reports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dashboards using Microsoft Power BI to measure efficiencies</w:t>
      </w:r>
    </w:p>
    <w:p w14:paraId="6EBC880D" w14:textId="77777777" w:rsidR="006A6799" w:rsidRDefault="00DB3DC9" w:rsidP="00DB3DC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Reduced invoice errors due to product availability by 34% using templates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VBA</w:t>
      </w:r>
    </w:p>
    <w:p w14:paraId="51BC517C" w14:textId="77777777" w:rsidR="006A6799" w:rsidRPr="006A6799" w:rsidRDefault="00715C6F" w:rsidP="006A67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Enhanced communication between departments &amp; divisions with taskforces &amp; regular meetings</w:t>
      </w:r>
    </w:p>
    <w:p w14:paraId="408ED824" w14:textId="77777777" w:rsidR="006A6799" w:rsidRDefault="006A6799" w:rsidP="000C227B">
      <w:pPr>
        <w:rPr>
          <w:sz w:val="24"/>
          <w:szCs w:val="24"/>
        </w:rPr>
      </w:pPr>
    </w:p>
    <w:p w14:paraId="4306AB9A" w14:textId="77777777" w:rsidR="00BD16C6" w:rsidRPr="006A6799" w:rsidRDefault="00BD16C6" w:rsidP="000C227B">
      <w:pPr>
        <w:rPr>
          <w:b/>
          <w:sz w:val="20"/>
          <w:szCs w:val="20"/>
        </w:rPr>
      </w:pPr>
      <w:r w:rsidRPr="00E36383">
        <w:rPr>
          <w:b/>
          <w:sz w:val="24"/>
          <w:szCs w:val="24"/>
        </w:rPr>
        <w:t xml:space="preserve">State Street Investment </w:t>
      </w:r>
      <w:r w:rsidRPr="00037B67">
        <w:rPr>
          <w:b/>
          <w:sz w:val="24"/>
          <w:szCs w:val="24"/>
        </w:rPr>
        <w:t>Servicing</w:t>
      </w:r>
      <w:r w:rsidR="00F44307">
        <w:rPr>
          <w:sz w:val="20"/>
          <w:szCs w:val="20"/>
        </w:rPr>
        <w:t xml:space="preserve"> </w:t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 w:rsidRPr="001B1D16">
        <w:rPr>
          <w:b/>
          <w:color w:val="2F5496" w:themeColor="accent1" w:themeShade="BF"/>
          <w:szCs w:val="20"/>
        </w:rPr>
        <w:t>|</w:t>
      </w:r>
      <w:r w:rsidR="00F44307" w:rsidRPr="006A6799">
        <w:rPr>
          <w:b/>
          <w:szCs w:val="20"/>
        </w:rPr>
        <w:t xml:space="preserve"> 02/2017 – 08/2017</w:t>
      </w:r>
    </w:p>
    <w:p w14:paraId="71F21A92" w14:textId="77777777" w:rsidR="00BD16C6" w:rsidRPr="006A6799" w:rsidRDefault="00E36383" w:rsidP="000C227B">
      <w:pPr>
        <w:rPr>
          <w:i/>
          <w:sz w:val="20"/>
          <w:szCs w:val="20"/>
        </w:rPr>
      </w:pPr>
      <w:r w:rsidRPr="006A6799">
        <w:rPr>
          <w:i/>
          <w:sz w:val="20"/>
          <w:szCs w:val="20"/>
        </w:rPr>
        <w:t>Client Operations Specialist, Associate II</w:t>
      </w:r>
    </w:p>
    <w:p w14:paraId="6FF234E5" w14:textId="77777777" w:rsidR="006A6799" w:rsidRDefault="00C32874" w:rsidP="006A679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Executed Excel Macros to reduce input errors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validate data </w:t>
      </w:r>
      <w:r w:rsidR="009D0F9C">
        <w:rPr>
          <w:sz w:val="20"/>
          <w:szCs w:val="20"/>
        </w:rPr>
        <w:t xml:space="preserve">in Access Databases to </w:t>
      </w:r>
      <w:r w:rsidR="00650EDD">
        <w:rPr>
          <w:sz w:val="20"/>
          <w:szCs w:val="20"/>
        </w:rPr>
        <w:t xml:space="preserve">accurately </w:t>
      </w:r>
      <w:r w:rsidR="009D0F9C">
        <w:rPr>
          <w:sz w:val="20"/>
          <w:szCs w:val="20"/>
        </w:rPr>
        <w:t xml:space="preserve">price </w:t>
      </w:r>
      <w:r w:rsidR="00715C6F">
        <w:rPr>
          <w:sz w:val="20"/>
          <w:szCs w:val="20"/>
        </w:rPr>
        <w:t>&amp;</w:t>
      </w:r>
      <w:r w:rsidR="00650EDD">
        <w:rPr>
          <w:sz w:val="20"/>
          <w:szCs w:val="20"/>
        </w:rPr>
        <w:t xml:space="preserve"> mark-to-market </w:t>
      </w:r>
      <w:r w:rsidR="009D0F9C">
        <w:rPr>
          <w:sz w:val="20"/>
          <w:szCs w:val="20"/>
        </w:rPr>
        <w:t>mutual fund N</w:t>
      </w:r>
      <w:r w:rsidR="00650EDD">
        <w:rPr>
          <w:sz w:val="20"/>
          <w:szCs w:val="20"/>
        </w:rPr>
        <w:t>et Asset Values</w:t>
      </w:r>
    </w:p>
    <w:p w14:paraId="39E417B9" w14:textId="77777777" w:rsidR="00037B67" w:rsidRPr="00037B67" w:rsidRDefault="00037B67" w:rsidP="00037B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Contributed to a </w:t>
      </w:r>
      <w:r w:rsidR="007A67E7">
        <w:rPr>
          <w:sz w:val="20"/>
          <w:szCs w:val="20"/>
        </w:rPr>
        <w:t>n</w:t>
      </w:r>
      <w:r>
        <w:rPr>
          <w:sz w:val="20"/>
          <w:szCs w:val="20"/>
        </w:rPr>
        <w:t>etwork</w:t>
      </w:r>
      <w:r w:rsidR="000B5A9A">
        <w:rPr>
          <w:sz w:val="20"/>
          <w:szCs w:val="20"/>
        </w:rPr>
        <w:t xml:space="preserve">-drive </w:t>
      </w:r>
      <w:r>
        <w:rPr>
          <w:sz w:val="20"/>
          <w:szCs w:val="20"/>
        </w:rPr>
        <w:t xml:space="preserve">OneNote Notebook to provide tips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documentation</w:t>
      </w:r>
    </w:p>
    <w:p w14:paraId="7E6EE8A6" w14:textId="77777777" w:rsidR="006A6799" w:rsidRPr="006A6799" w:rsidRDefault="003F428D" w:rsidP="006A679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Communicated with a remote team</w:t>
      </w:r>
      <w:r w:rsidR="009D0F9C">
        <w:rPr>
          <w:sz w:val="20"/>
          <w:szCs w:val="20"/>
        </w:rPr>
        <w:t xml:space="preserve"> overseas to ensure</w:t>
      </w:r>
      <w:r>
        <w:rPr>
          <w:sz w:val="20"/>
          <w:szCs w:val="20"/>
        </w:rPr>
        <w:t xml:space="preserve"> </w:t>
      </w:r>
      <w:r w:rsidR="009D0F9C">
        <w:rPr>
          <w:sz w:val="20"/>
          <w:szCs w:val="20"/>
        </w:rPr>
        <w:t xml:space="preserve">our client’s </w:t>
      </w:r>
      <w:r>
        <w:rPr>
          <w:sz w:val="20"/>
          <w:szCs w:val="20"/>
        </w:rPr>
        <w:t>continual support</w:t>
      </w:r>
    </w:p>
    <w:p w14:paraId="7FE01D57" w14:textId="77777777" w:rsidR="006A6799" w:rsidRDefault="006A6799" w:rsidP="000C227B">
      <w:pPr>
        <w:rPr>
          <w:sz w:val="24"/>
          <w:szCs w:val="24"/>
        </w:rPr>
      </w:pPr>
    </w:p>
    <w:p w14:paraId="53D28851" w14:textId="77777777" w:rsidR="00BD16C6" w:rsidRPr="006A6799" w:rsidRDefault="00BD16C6" w:rsidP="000C227B">
      <w:pPr>
        <w:rPr>
          <w:b/>
          <w:szCs w:val="20"/>
        </w:rPr>
      </w:pPr>
      <w:r w:rsidRPr="00E36383">
        <w:rPr>
          <w:b/>
          <w:sz w:val="24"/>
          <w:szCs w:val="24"/>
        </w:rPr>
        <w:t>Waddell &amp; Reed Financial Services</w:t>
      </w:r>
      <w:r w:rsidR="00F44307">
        <w:rPr>
          <w:sz w:val="20"/>
          <w:szCs w:val="20"/>
        </w:rPr>
        <w:t xml:space="preserve"> </w:t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 w:rsidRPr="001B1D16">
        <w:rPr>
          <w:b/>
          <w:color w:val="2F5496" w:themeColor="accent1" w:themeShade="BF"/>
          <w:szCs w:val="20"/>
        </w:rPr>
        <w:t>|</w:t>
      </w:r>
      <w:r w:rsidR="00F44307" w:rsidRPr="006A6799">
        <w:rPr>
          <w:b/>
          <w:szCs w:val="20"/>
        </w:rPr>
        <w:t xml:space="preserve"> 02/2016 – 10/2017</w:t>
      </w:r>
    </w:p>
    <w:p w14:paraId="4EC4730D" w14:textId="77777777" w:rsidR="00BD16C6" w:rsidRPr="006A6799" w:rsidRDefault="00E36383" w:rsidP="000C227B">
      <w:pPr>
        <w:rPr>
          <w:i/>
          <w:sz w:val="20"/>
          <w:szCs w:val="20"/>
        </w:rPr>
      </w:pPr>
      <w:r w:rsidRPr="006A6799">
        <w:rPr>
          <w:i/>
          <w:sz w:val="20"/>
          <w:szCs w:val="20"/>
        </w:rPr>
        <w:t>Customer Service Representative</w:t>
      </w:r>
      <w:r w:rsidR="00642ED6">
        <w:rPr>
          <w:i/>
          <w:sz w:val="20"/>
          <w:szCs w:val="20"/>
        </w:rPr>
        <w:t>, Call Center</w:t>
      </w:r>
    </w:p>
    <w:p w14:paraId="617E9B94" w14:textId="77777777" w:rsidR="006A6799" w:rsidRDefault="00320D58" w:rsidP="006A679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Received inquiries from shareholders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financial advisors</w:t>
      </w:r>
      <w:r w:rsidR="003F428D">
        <w:rPr>
          <w:sz w:val="20"/>
          <w:szCs w:val="20"/>
        </w:rPr>
        <w:t xml:space="preserve">, logged issues </w:t>
      </w:r>
      <w:r w:rsidR="00715C6F">
        <w:rPr>
          <w:sz w:val="20"/>
          <w:szCs w:val="20"/>
        </w:rPr>
        <w:t>&amp;</w:t>
      </w:r>
      <w:r w:rsidR="003F428D">
        <w:rPr>
          <w:sz w:val="20"/>
          <w:szCs w:val="20"/>
        </w:rPr>
        <w:t xml:space="preserve"> resolved requests</w:t>
      </w:r>
    </w:p>
    <w:p w14:paraId="51235F25" w14:textId="77777777" w:rsidR="006A6799" w:rsidRPr="006A6799" w:rsidRDefault="003F428D" w:rsidP="006A679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Researched account-specific issues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followed up with the stakeholder via email or phone</w:t>
      </w:r>
    </w:p>
    <w:p w14:paraId="5505FB3C" w14:textId="77777777" w:rsidR="006A6799" w:rsidRDefault="006A6799" w:rsidP="000C227B">
      <w:pPr>
        <w:rPr>
          <w:sz w:val="24"/>
          <w:szCs w:val="24"/>
        </w:rPr>
      </w:pPr>
    </w:p>
    <w:p w14:paraId="6184231B" w14:textId="77777777" w:rsidR="00BD16C6" w:rsidRPr="006A6799" w:rsidRDefault="00BD16C6" w:rsidP="000C227B">
      <w:pPr>
        <w:rPr>
          <w:b/>
          <w:sz w:val="28"/>
          <w:szCs w:val="24"/>
        </w:rPr>
      </w:pPr>
      <w:r w:rsidRPr="00E36383">
        <w:rPr>
          <w:b/>
          <w:sz w:val="24"/>
          <w:szCs w:val="24"/>
        </w:rPr>
        <w:t>Key Bank Real Estate Capital</w:t>
      </w:r>
      <w:r w:rsidR="00F44307">
        <w:rPr>
          <w:sz w:val="20"/>
          <w:szCs w:val="20"/>
        </w:rPr>
        <w:t xml:space="preserve"> </w:t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 w:rsidRPr="001B1D16">
        <w:rPr>
          <w:b/>
          <w:color w:val="2F5496" w:themeColor="accent1" w:themeShade="BF"/>
          <w:szCs w:val="20"/>
        </w:rPr>
        <w:t>|</w:t>
      </w:r>
      <w:r w:rsidR="00F44307" w:rsidRPr="006A6799">
        <w:rPr>
          <w:b/>
          <w:szCs w:val="20"/>
        </w:rPr>
        <w:t xml:space="preserve"> 06/2015 – 08/2015</w:t>
      </w:r>
    </w:p>
    <w:p w14:paraId="2543BBBF" w14:textId="77777777" w:rsidR="000C227B" w:rsidRPr="006A6799" w:rsidRDefault="00E36383" w:rsidP="000C227B">
      <w:pPr>
        <w:rPr>
          <w:i/>
          <w:sz w:val="20"/>
          <w:szCs w:val="20"/>
        </w:rPr>
      </w:pPr>
      <w:r w:rsidRPr="006A6799">
        <w:rPr>
          <w:i/>
          <w:sz w:val="20"/>
          <w:szCs w:val="20"/>
        </w:rPr>
        <w:t>Surveillance Analyst</w:t>
      </w:r>
      <w:r w:rsidR="00B54579">
        <w:rPr>
          <w:i/>
          <w:sz w:val="20"/>
          <w:szCs w:val="20"/>
        </w:rPr>
        <w:t>,</w:t>
      </w:r>
      <w:r w:rsidRPr="006A6799">
        <w:rPr>
          <w:i/>
          <w:sz w:val="20"/>
          <w:szCs w:val="20"/>
        </w:rPr>
        <w:t xml:space="preserve"> Intern</w:t>
      </w:r>
    </w:p>
    <w:p w14:paraId="3286484F" w14:textId="77777777" w:rsidR="006A6799" w:rsidRDefault="009D0F9C" w:rsidP="004A3F9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Monitored </w:t>
      </w:r>
      <w:r w:rsidR="004A3F98">
        <w:rPr>
          <w:sz w:val="20"/>
          <w:szCs w:val="20"/>
        </w:rPr>
        <w:t xml:space="preserve">financial statements to evaluate </w:t>
      </w:r>
      <w:r>
        <w:rPr>
          <w:sz w:val="20"/>
          <w:szCs w:val="20"/>
        </w:rPr>
        <w:t>the credit risk of Commercial MBS loans</w:t>
      </w:r>
    </w:p>
    <w:p w14:paraId="6490C1D5" w14:textId="77777777" w:rsidR="004A3F98" w:rsidRPr="004A3F98" w:rsidRDefault="004A3F98" w:rsidP="004A3F9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Financial statements </w:t>
      </w:r>
      <w:r w:rsidR="00642ED6">
        <w:rPr>
          <w:sz w:val="20"/>
          <w:szCs w:val="20"/>
        </w:rPr>
        <w:t xml:space="preserve">included rent rolls, operating statements </w:t>
      </w:r>
      <w:r w:rsidR="00715C6F">
        <w:rPr>
          <w:sz w:val="20"/>
          <w:szCs w:val="20"/>
        </w:rPr>
        <w:t>&amp;</w:t>
      </w:r>
      <w:r w:rsidR="00642ED6">
        <w:rPr>
          <w:sz w:val="20"/>
          <w:szCs w:val="20"/>
        </w:rPr>
        <w:t xml:space="preserve"> cash flows</w:t>
      </w:r>
    </w:p>
    <w:p w14:paraId="2068FEFE" w14:textId="77777777" w:rsidR="006A6799" w:rsidRPr="00877E83" w:rsidRDefault="00DB3DC9" w:rsidP="000C22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7E83">
        <w:rPr>
          <w:sz w:val="20"/>
          <w:szCs w:val="20"/>
        </w:rPr>
        <w:t>Researched disruptive technologies</w:t>
      </w:r>
      <w:r w:rsidR="00877E83">
        <w:rPr>
          <w:sz w:val="20"/>
          <w:szCs w:val="20"/>
        </w:rPr>
        <w:t xml:space="preserve"> </w:t>
      </w:r>
      <w:r w:rsidR="00715C6F">
        <w:rPr>
          <w:sz w:val="20"/>
          <w:szCs w:val="20"/>
        </w:rPr>
        <w:t>&amp;</w:t>
      </w:r>
      <w:r w:rsidR="00877E83">
        <w:rPr>
          <w:sz w:val="20"/>
          <w:szCs w:val="20"/>
        </w:rPr>
        <w:t xml:space="preserve"> collaborated with 3 interns on a presentation given to </w:t>
      </w:r>
      <w:r w:rsidR="009D0F9C">
        <w:rPr>
          <w:sz w:val="20"/>
          <w:szCs w:val="20"/>
        </w:rPr>
        <w:t>division Vice Presidents</w:t>
      </w:r>
    </w:p>
    <w:p w14:paraId="770B1E5A" w14:textId="77777777" w:rsidR="00877E83" w:rsidRPr="00877E83" w:rsidRDefault="00877E83" w:rsidP="00877E83">
      <w:pPr>
        <w:pStyle w:val="ListParagraph"/>
        <w:rPr>
          <w:sz w:val="24"/>
          <w:szCs w:val="24"/>
        </w:rPr>
      </w:pPr>
    </w:p>
    <w:p w14:paraId="009858DD" w14:textId="77777777" w:rsidR="00B54579" w:rsidRDefault="000C227B" w:rsidP="006A6799">
      <w:pPr>
        <w:jc w:val="center"/>
        <w:rPr>
          <w:b/>
          <w:color w:val="4472C4" w:themeColor="accent1"/>
          <w:sz w:val="32"/>
          <w:szCs w:val="32"/>
        </w:rPr>
      </w:pPr>
      <w:r w:rsidRPr="00D66E66">
        <w:rPr>
          <w:b/>
          <w:color w:val="2F5496" w:themeColor="accent1" w:themeShade="BF"/>
          <w:sz w:val="32"/>
          <w:szCs w:val="32"/>
        </w:rPr>
        <w:t>Education</w:t>
      </w:r>
    </w:p>
    <w:p w14:paraId="6F95B4A1" w14:textId="77777777" w:rsidR="00C40367" w:rsidRPr="00C40367" w:rsidRDefault="00C40367" w:rsidP="006A6799">
      <w:pPr>
        <w:jc w:val="center"/>
        <w:rPr>
          <w:b/>
          <w:color w:val="4472C4" w:themeColor="accent1"/>
          <w:sz w:val="24"/>
          <w:szCs w:val="32"/>
        </w:rPr>
      </w:pPr>
    </w:p>
    <w:p w14:paraId="5D3F73FB" w14:textId="77777777" w:rsidR="00BD16C6" w:rsidRPr="00086850" w:rsidRDefault="00BD16C6" w:rsidP="000C227B">
      <w:pPr>
        <w:rPr>
          <w:b/>
          <w:sz w:val="20"/>
          <w:szCs w:val="20"/>
        </w:rPr>
      </w:pPr>
      <w:r w:rsidRPr="00E36383">
        <w:rPr>
          <w:b/>
          <w:sz w:val="24"/>
          <w:szCs w:val="24"/>
        </w:rPr>
        <w:t>Rockhurst University</w:t>
      </w:r>
      <w:r w:rsidR="00086850">
        <w:rPr>
          <w:sz w:val="20"/>
          <w:szCs w:val="20"/>
        </w:rPr>
        <w:t xml:space="preserve">   </w:t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 w:rsidRPr="001B1D16">
        <w:rPr>
          <w:b/>
          <w:color w:val="2F5496" w:themeColor="accent1" w:themeShade="BF"/>
          <w:szCs w:val="20"/>
        </w:rPr>
        <w:t>|</w:t>
      </w:r>
      <w:r w:rsidR="00086850" w:rsidRPr="00086850">
        <w:rPr>
          <w:b/>
          <w:szCs w:val="20"/>
        </w:rPr>
        <w:t xml:space="preserve"> Expected 2019</w:t>
      </w:r>
    </w:p>
    <w:p w14:paraId="66515459" w14:textId="77777777" w:rsidR="00BD16C6" w:rsidRPr="006A6799" w:rsidRDefault="00F44307" w:rsidP="00BD16C6">
      <w:pPr>
        <w:rPr>
          <w:b/>
          <w:sz w:val="20"/>
          <w:szCs w:val="20"/>
        </w:rPr>
      </w:pPr>
      <w:r w:rsidRPr="006A6799">
        <w:rPr>
          <w:i/>
          <w:sz w:val="20"/>
          <w:szCs w:val="20"/>
        </w:rPr>
        <w:t>Certificate, Data Science – Business Intelligence</w:t>
      </w:r>
    </w:p>
    <w:p w14:paraId="591DD750" w14:textId="77777777" w:rsidR="00BD16C6" w:rsidRDefault="00BD16C6" w:rsidP="000C227B">
      <w:pPr>
        <w:rPr>
          <w:sz w:val="24"/>
          <w:szCs w:val="24"/>
        </w:rPr>
      </w:pPr>
    </w:p>
    <w:p w14:paraId="68D9F100" w14:textId="77777777" w:rsidR="00BD16C6" w:rsidRPr="00086850" w:rsidRDefault="00BD16C6" w:rsidP="00BD16C6">
      <w:pPr>
        <w:rPr>
          <w:b/>
          <w:szCs w:val="20"/>
        </w:rPr>
      </w:pPr>
      <w:r w:rsidRPr="00E36383">
        <w:rPr>
          <w:b/>
          <w:sz w:val="24"/>
          <w:szCs w:val="24"/>
        </w:rPr>
        <w:t>Missouri State University</w:t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 w:rsidRPr="001B1D16">
        <w:rPr>
          <w:b/>
          <w:color w:val="2F5496" w:themeColor="accent1" w:themeShade="BF"/>
          <w:szCs w:val="20"/>
        </w:rPr>
        <w:t>|</w:t>
      </w:r>
      <w:r w:rsidR="00086850" w:rsidRPr="00086850">
        <w:rPr>
          <w:b/>
          <w:szCs w:val="20"/>
        </w:rPr>
        <w:t xml:space="preserve"> December 2015</w:t>
      </w:r>
    </w:p>
    <w:p w14:paraId="0BFF7E25" w14:textId="77777777" w:rsidR="006A6799" w:rsidRPr="00C40367" w:rsidRDefault="00F44307" w:rsidP="00086850">
      <w:pPr>
        <w:rPr>
          <w:b/>
          <w:sz w:val="20"/>
          <w:szCs w:val="20"/>
        </w:rPr>
      </w:pPr>
      <w:r w:rsidRPr="00C40367">
        <w:rPr>
          <w:i/>
          <w:sz w:val="20"/>
          <w:szCs w:val="20"/>
        </w:rPr>
        <w:t>B.S Finance, Accounting Minor – 3.21 GPA</w:t>
      </w:r>
    </w:p>
    <w:p w14:paraId="63970F8E" w14:textId="77777777" w:rsidR="006A6799" w:rsidRPr="00C40367" w:rsidRDefault="00086850" w:rsidP="006A679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C40367">
        <w:rPr>
          <w:sz w:val="20"/>
          <w:szCs w:val="20"/>
        </w:rPr>
        <w:t>Kappa Sigma Fraternity</w:t>
      </w:r>
    </w:p>
    <w:sectPr w:rsidR="006A6799" w:rsidRPr="00C4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35C"/>
    <w:multiLevelType w:val="hybridMultilevel"/>
    <w:tmpl w:val="FB2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00A"/>
    <w:multiLevelType w:val="hybridMultilevel"/>
    <w:tmpl w:val="C7B0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1E87"/>
    <w:multiLevelType w:val="hybridMultilevel"/>
    <w:tmpl w:val="B73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F2AA4"/>
    <w:multiLevelType w:val="hybridMultilevel"/>
    <w:tmpl w:val="4212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60FBA"/>
    <w:multiLevelType w:val="hybridMultilevel"/>
    <w:tmpl w:val="F884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2782C"/>
    <w:multiLevelType w:val="hybridMultilevel"/>
    <w:tmpl w:val="1B5E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5F"/>
    <w:rsid w:val="00037B67"/>
    <w:rsid w:val="00086850"/>
    <w:rsid w:val="000B5A9A"/>
    <w:rsid w:val="000C227B"/>
    <w:rsid w:val="001B1D16"/>
    <w:rsid w:val="00223288"/>
    <w:rsid w:val="002F3E80"/>
    <w:rsid w:val="00320D58"/>
    <w:rsid w:val="003F428D"/>
    <w:rsid w:val="004A3F98"/>
    <w:rsid w:val="004B7486"/>
    <w:rsid w:val="005D681E"/>
    <w:rsid w:val="00642ED6"/>
    <w:rsid w:val="00650EDD"/>
    <w:rsid w:val="006A6799"/>
    <w:rsid w:val="00715C6F"/>
    <w:rsid w:val="007A67E7"/>
    <w:rsid w:val="00877E83"/>
    <w:rsid w:val="00961931"/>
    <w:rsid w:val="009D0F9C"/>
    <w:rsid w:val="00B54579"/>
    <w:rsid w:val="00B75C89"/>
    <w:rsid w:val="00B9420A"/>
    <w:rsid w:val="00BD16C6"/>
    <w:rsid w:val="00C32874"/>
    <w:rsid w:val="00C40367"/>
    <w:rsid w:val="00D3325F"/>
    <w:rsid w:val="00D66E66"/>
    <w:rsid w:val="00DB3DC9"/>
    <w:rsid w:val="00E03578"/>
    <w:rsid w:val="00E36383"/>
    <w:rsid w:val="00F44307"/>
    <w:rsid w:val="00F6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A4DB"/>
  <w15:chartTrackingRefBased/>
  <w15:docId w15:val="{ACD3E870-7916-4CDE-9CAA-03537F38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6C6"/>
  </w:style>
  <w:style w:type="paragraph" w:styleId="Heading1">
    <w:name w:val="heading 1"/>
    <w:basedOn w:val="Normal"/>
    <w:next w:val="Normal"/>
    <w:link w:val="Heading1Char"/>
    <w:uiPriority w:val="9"/>
    <w:qFormat/>
    <w:rsid w:val="000C2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9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aliases w:val="Contact Info Break"/>
    <w:basedOn w:val="Normal"/>
    <w:next w:val="Normal"/>
    <w:link w:val="IntenseQuoteChar"/>
    <w:uiPriority w:val="30"/>
    <w:qFormat/>
    <w:rsid w:val="00BD16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mirrorIndents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aliases w:val="Contact Info Break Char"/>
    <w:basedOn w:val="DefaultParagraphFont"/>
    <w:link w:val="IntenseQuote"/>
    <w:uiPriority w:val="30"/>
    <w:rsid w:val="00BD16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C2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27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C227B"/>
  </w:style>
  <w:style w:type="paragraph" w:styleId="ListParagraph">
    <w:name w:val="List Paragraph"/>
    <w:basedOn w:val="Normal"/>
    <w:uiPriority w:val="34"/>
    <w:qFormat/>
    <w:rsid w:val="006A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powell1277" TargetMode="External"/><Relationship Id="rId3" Type="http://schemas.openxmlformats.org/officeDocument/2006/relationships/styles" Target="styles.xml"/><Relationship Id="rId7" Type="http://schemas.openxmlformats.org/officeDocument/2006/relationships/hyperlink" Target="tel:40241590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p1277@gmail.com?subject=re:%20Your%20Resu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p127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p12.000\OneDrive\Documents\Custom%20Office%20Templates\PowellTemplateResume1.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4FC2-26E0-4CD2-8EA4-66B94CEF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PowellTemplateResume1.1.0.dotx</Template>
  <TotalTime>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prp1277</dc:creator>
  <cp:keywords/>
  <dc:description/>
  <cp:lastModifiedBy>prp1277</cp:lastModifiedBy>
  <cp:revision>1</cp:revision>
  <dcterms:created xsi:type="dcterms:W3CDTF">2018-10-30T15:02:00Z</dcterms:created>
  <dcterms:modified xsi:type="dcterms:W3CDTF">2018-10-30T15:03:00Z</dcterms:modified>
</cp:coreProperties>
</file>